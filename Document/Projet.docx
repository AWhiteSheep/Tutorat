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3C" w:rsidRPr="00170BC5" w:rsidRDefault="00C71E3C" w:rsidP="00170BC5">
      <w:pPr>
        <w:spacing w:after="0" w:line="240" w:lineRule="auto"/>
        <w:ind w:firstLine="0"/>
        <w:jc w:val="center"/>
        <w:rPr>
          <w:b/>
          <w:color w:val="000000" w:themeColor="text1"/>
          <w:sz w:val="36"/>
          <w:szCs w:val="36"/>
        </w:rPr>
      </w:pPr>
      <w:r w:rsidRPr="00170BC5">
        <w:rPr>
          <w:b/>
          <w:color w:val="000000" w:themeColor="text1"/>
          <w:sz w:val="36"/>
          <w:szCs w:val="36"/>
        </w:rPr>
        <w:t>Département d’informatique</w:t>
      </w:r>
    </w:p>
    <w:p w:rsidR="00C71E3C" w:rsidRDefault="000E0A57" w:rsidP="00170BC5">
      <w:pPr>
        <w:spacing w:after="0" w:line="240" w:lineRule="auto"/>
        <w:ind w:firstLine="0"/>
        <w:jc w:val="center"/>
        <w:rPr>
          <w:b/>
          <w:color w:val="000000" w:themeColor="text1"/>
          <w:sz w:val="36"/>
          <w:szCs w:val="36"/>
        </w:rPr>
      </w:pPr>
      <w:r w:rsidRPr="00170BC5">
        <w:rPr>
          <w:b/>
          <w:color w:val="000000" w:themeColor="text1"/>
          <w:sz w:val="36"/>
          <w:szCs w:val="36"/>
        </w:rPr>
        <w:t>Cours</w:t>
      </w:r>
      <w:r w:rsidR="00170BC5">
        <w:rPr>
          <w:b/>
          <w:color w:val="000000" w:themeColor="text1"/>
          <w:sz w:val="36"/>
          <w:szCs w:val="36"/>
        </w:rPr>
        <w:t xml:space="preserve"> </w:t>
      </w:r>
      <w:r w:rsidRPr="00170BC5">
        <w:rPr>
          <w:b/>
          <w:color w:val="000000" w:themeColor="text1"/>
          <w:sz w:val="36"/>
          <w:szCs w:val="36"/>
        </w:rPr>
        <w:t xml:space="preserve">: </w:t>
      </w:r>
      <w:r w:rsidR="00F81278" w:rsidRPr="00170BC5">
        <w:rPr>
          <w:b/>
          <w:color w:val="000000" w:themeColor="text1"/>
          <w:sz w:val="36"/>
          <w:szCs w:val="36"/>
        </w:rPr>
        <w:t>Applications Internet</w:t>
      </w:r>
    </w:p>
    <w:p w:rsidR="00170BC5" w:rsidRPr="00170BC5" w:rsidRDefault="00170BC5" w:rsidP="00170BC5">
      <w:pPr>
        <w:spacing w:after="0" w:line="240" w:lineRule="auto"/>
        <w:ind w:firstLine="0"/>
        <w:jc w:val="center"/>
        <w:rPr>
          <w:b/>
          <w:color w:val="000000" w:themeColor="text1"/>
          <w:sz w:val="36"/>
          <w:szCs w:val="36"/>
        </w:rPr>
      </w:pPr>
    </w:p>
    <w:p w:rsidR="00C71E3C" w:rsidRDefault="00C71E3C" w:rsidP="00C71E3C">
      <w:pPr>
        <w:pStyle w:val="Titre"/>
        <w:ind w:firstLine="0"/>
        <w:jc w:val="center"/>
      </w:pPr>
      <w:r>
        <w:t>Projet final</w:t>
      </w:r>
    </w:p>
    <w:p w:rsidR="001A7BA2" w:rsidRPr="00EB4011" w:rsidRDefault="001A7BA2" w:rsidP="001A7BA2">
      <w:pPr>
        <w:spacing w:before="240" w:line="276" w:lineRule="auto"/>
        <w:ind w:left="284" w:right="200" w:firstLine="0"/>
        <w:rPr>
          <w:rFonts w:ascii="Times New Roman" w:hAnsi="Times New Roman" w:cs="Times New Roman"/>
          <w:b/>
        </w:rPr>
      </w:pPr>
      <w:r w:rsidRPr="00EB4011">
        <w:rPr>
          <w:rFonts w:ascii="Times New Roman" w:hAnsi="Times New Roman" w:cs="Times New Roman"/>
          <w:b/>
        </w:rPr>
        <w:t>Mise en situation</w:t>
      </w:r>
    </w:p>
    <w:p w:rsidR="001A7BA2" w:rsidRPr="00EB4011" w:rsidRDefault="005B1486" w:rsidP="001A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cegep de l'outaouais</w:t>
      </w:r>
      <w:r w:rsidR="001A7BA2" w:rsidRPr="00EB4011">
        <w:rPr>
          <w:rFonts w:ascii="Times New Roman" w:hAnsi="Times New Roman" w:cs="Times New Roman"/>
        </w:rPr>
        <w:t xml:space="preserve"> veut créer une application Web d'aide à la réussite scolaire de sa communauté étudiante. </w:t>
      </w:r>
    </w:p>
    <w:p w:rsidR="001A7BA2" w:rsidRPr="00EB4011" w:rsidRDefault="001A7BA2" w:rsidP="001A7BA2">
      <w:p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Cette application devra comporter tous les éléments </w:t>
      </w:r>
      <w:r w:rsidR="00E27D07" w:rsidRPr="00EB4011">
        <w:rPr>
          <w:rFonts w:ascii="Times New Roman" w:hAnsi="Times New Roman" w:cs="Times New Roman"/>
        </w:rPr>
        <w:t>et toutes</w:t>
      </w:r>
      <w:r w:rsidRPr="00EB4011">
        <w:rPr>
          <w:rFonts w:ascii="Times New Roman" w:hAnsi="Times New Roman" w:cs="Times New Roman"/>
        </w:rPr>
        <w:t xml:space="preserve"> les fonctionnalités suivantes : 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Présentation générale de l’établissement scolaire;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Chaque membre de la communauté peut déposer une offre de service ou déposer une demande de service (ceci nécessite que le membre soit inscrit). Chaque offre de</w:t>
      </w:r>
      <w:bookmarkStart w:id="0" w:name="_GoBack"/>
      <w:bookmarkEnd w:id="0"/>
      <w:r w:rsidRPr="00EB4011">
        <w:rPr>
          <w:rFonts w:ascii="Times New Roman" w:hAnsi="Times New Roman" w:cs="Times New Roman"/>
        </w:rPr>
        <w:t xml:space="preserve"> service peut être gratuite ou </w:t>
      </w:r>
      <w:r w:rsidR="00C233D1" w:rsidRPr="00EB4011">
        <w:rPr>
          <w:rFonts w:ascii="Times New Roman" w:hAnsi="Times New Roman" w:cs="Times New Roman"/>
        </w:rPr>
        <w:t>rémunérée</w:t>
      </w:r>
      <w:r w:rsidRPr="00EB4011">
        <w:rPr>
          <w:rFonts w:ascii="Times New Roman" w:hAnsi="Times New Roman" w:cs="Times New Roman"/>
        </w:rPr>
        <w:t>;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Permet d'avertir le membre que sa demande ou son offre est bien </w:t>
      </w:r>
      <w:r w:rsidR="00170BC5">
        <w:rPr>
          <w:rFonts w:ascii="Times New Roman" w:hAnsi="Times New Roman" w:cs="Times New Roman"/>
        </w:rPr>
        <w:t>enregistrée</w:t>
      </w:r>
      <w:r w:rsidRPr="00EB4011">
        <w:rPr>
          <w:rFonts w:ascii="Times New Roman" w:hAnsi="Times New Roman" w:cs="Times New Roman"/>
        </w:rPr>
        <w:t xml:space="preserve"> en lui envoyant un courriel de </w:t>
      </w:r>
      <w:r w:rsidR="00170BC5" w:rsidRPr="00EB4011">
        <w:rPr>
          <w:rFonts w:ascii="Times New Roman" w:hAnsi="Times New Roman" w:cs="Times New Roman"/>
        </w:rPr>
        <w:t>confirmation</w:t>
      </w:r>
      <w:r w:rsidR="00170BC5">
        <w:rPr>
          <w:rFonts w:ascii="Times New Roman" w:hAnsi="Times New Roman" w:cs="Times New Roman"/>
        </w:rPr>
        <w:t xml:space="preserve"> ;</w:t>
      </w:r>
    </w:p>
    <w:p w:rsidR="003F14C1" w:rsidRDefault="003F14C1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Tous les </w:t>
      </w:r>
      <w:r w:rsidR="006609CB">
        <w:rPr>
          <w:rFonts w:ascii="Times New Roman" w:hAnsi="Times New Roman" w:cs="Times New Roman"/>
        </w:rPr>
        <w:t xml:space="preserve">offres de </w:t>
      </w:r>
      <w:r>
        <w:rPr>
          <w:rFonts w:ascii="Times New Roman" w:hAnsi="Times New Roman" w:cs="Times New Roman"/>
        </w:rPr>
        <w:t xml:space="preserve">services doivent être classés </w:t>
      </w:r>
      <w:r w:rsidR="002E5AB5">
        <w:rPr>
          <w:rFonts w:ascii="Times New Roman" w:hAnsi="Times New Roman" w:cs="Times New Roman"/>
        </w:rPr>
        <w:t xml:space="preserve">par </w:t>
      </w:r>
      <w:r>
        <w:rPr>
          <w:rFonts w:ascii="Times New Roman" w:hAnsi="Times New Roman" w:cs="Times New Roman"/>
        </w:rPr>
        <w:t>catégorie</w:t>
      </w:r>
      <w:r w:rsidR="00C86780">
        <w:rPr>
          <w:rFonts w:ascii="Times New Roman" w:hAnsi="Times New Roman" w:cs="Times New Roman"/>
        </w:rPr>
        <w:t xml:space="preserve"> (programmation, mathématique, physique,</w:t>
      </w:r>
      <w:r w:rsidR="005B1486">
        <w:rPr>
          <w:rFonts w:ascii="Times New Roman" w:hAnsi="Times New Roman" w:cs="Times New Roman"/>
        </w:rPr>
        <w:t xml:space="preserve"> …</w:t>
      </w:r>
      <w:r w:rsidR="00C86780">
        <w:rPr>
          <w:rFonts w:ascii="Times New Roman" w:hAnsi="Times New Roman" w:cs="Times New Roman"/>
        </w:rPr>
        <w:t>);</w:t>
      </w:r>
    </w:p>
    <w:p w:rsidR="001A7BA2" w:rsidRPr="00EB4011" w:rsidRDefault="00170BC5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Chaque membre peut </w:t>
      </w:r>
      <w:r w:rsidR="001A7BA2" w:rsidRPr="00EB4011">
        <w:rPr>
          <w:rFonts w:ascii="Times New Roman" w:hAnsi="Times New Roman" w:cs="Times New Roman"/>
        </w:rPr>
        <w:t>consult</w:t>
      </w:r>
      <w:r>
        <w:rPr>
          <w:rFonts w:ascii="Times New Roman" w:hAnsi="Times New Roman" w:cs="Times New Roman"/>
        </w:rPr>
        <w:t xml:space="preserve">er les </w:t>
      </w:r>
      <w:r w:rsidR="001A7BA2" w:rsidRPr="00EB4011">
        <w:rPr>
          <w:rFonts w:ascii="Times New Roman" w:hAnsi="Times New Roman" w:cs="Times New Roman"/>
        </w:rPr>
        <w:t xml:space="preserve">offres </w:t>
      </w:r>
      <w:r>
        <w:rPr>
          <w:rFonts w:ascii="Times New Roman" w:hAnsi="Times New Roman" w:cs="Times New Roman"/>
        </w:rPr>
        <w:t xml:space="preserve">ou demandes </w:t>
      </w:r>
      <w:r w:rsidR="001A7BA2" w:rsidRPr="00EB4011">
        <w:rPr>
          <w:rFonts w:ascii="Times New Roman" w:hAnsi="Times New Roman" w:cs="Times New Roman"/>
        </w:rPr>
        <w:t xml:space="preserve">de </w:t>
      </w:r>
      <w:r w:rsidRPr="00EB4011">
        <w:rPr>
          <w:rFonts w:ascii="Times New Roman" w:hAnsi="Times New Roman" w:cs="Times New Roman"/>
        </w:rPr>
        <w:t>service ;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Permet aux demandeurs de service et aux fournisseurs de service de communiquer entre eux à l'aide de courriel ou par </w:t>
      </w:r>
      <w:r w:rsidR="00170BC5" w:rsidRPr="00EB4011">
        <w:rPr>
          <w:rFonts w:ascii="Times New Roman" w:hAnsi="Times New Roman" w:cs="Times New Roman"/>
        </w:rPr>
        <w:t>téléphone ;</w:t>
      </w:r>
    </w:p>
    <w:p w:rsidR="00C233D1" w:rsidRDefault="00C233D1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Permet à celui qui reçoit un service, de laisser des commentaires et de faire une évaluation sur le fournisseur de service;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Mettre à jour toutes les demandes servies</w:t>
      </w:r>
      <w:r w:rsidR="002E5AB5">
        <w:rPr>
          <w:rFonts w:ascii="Times New Roman" w:hAnsi="Times New Roman" w:cs="Times New Roman"/>
        </w:rPr>
        <w:t>;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Permet</w:t>
      </w:r>
      <w:r w:rsidR="002E5AB5">
        <w:rPr>
          <w:rFonts w:ascii="Times New Roman" w:hAnsi="Times New Roman" w:cs="Times New Roman"/>
        </w:rPr>
        <w:t xml:space="preserve"> à chaque membre de s</w:t>
      </w:r>
      <w:r w:rsidRPr="00EB4011">
        <w:rPr>
          <w:rFonts w:ascii="Times New Roman" w:hAnsi="Times New Roman" w:cs="Times New Roman"/>
        </w:rPr>
        <w:t>'</w:t>
      </w:r>
      <w:r w:rsidR="002E5AB5">
        <w:rPr>
          <w:rFonts w:ascii="Times New Roman" w:hAnsi="Times New Roman" w:cs="Times New Roman"/>
        </w:rPr>
        <w:t>i</w:t>
      </w:r>
      <w:r w:rsidRPr="00EB4011">
        <w:rPr>
          <w:rFonts w:ascii="Times New Roman" w:hAnsi="Times New Roman" w:cs="Times New Roman"/>
        </w:rPr>
        <w:t>nscri</w:t>
      </w:r>
      <w:r w:rsidR="002E5AB5">
        <w:rPr>
          <w:rFonts w:ascii="Times New Roman" w:hAnsi="Times New Roman" w:cs="Times New Roman"/>
        </w:rPr>
        <w:t>re ou de se connecter</w:t>
      </w:r>
      <w:r w:rsidRPr="00EB4011">
        <w:rPr>
          <w:rFonts w:ascii="Times New Roman" w:hAnsi="Times New Roman" w:cs="Times New Roman"/>
        </w:rPr>
        <w:t>;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De plus, vous devez vous assurer que toutes les données sont validées et que l’application ne plante en aucun cas. En cas d’erreurs, vous devez afficher des messages clairs et précis à l’utilisateur;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lastRenderedPageBreak/>
        <w:t>Votre application doit aussi être intuitive et convivial et comporter un minimum de style pour créer une unité entre les pages et ne pas nuire à la lisibilité ni au fonctionnement.</w:t>
      </w:r>
    </w:p>
    <w:p w:rsidR="001A7BA2" w:rsidRPr="00EB4011" w:rsidRDefault="001A7BA2" w:rsidP="001A7BA2">
      <w:p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Vous devez aussi implémenter les fonctionnalités suivantes, disponibles uniquement pour l’administrateur :</w:t>
      </w:r>
    </w:p>
    <w:p w:rsidR="001A7BA2" w:rsidRPr="00EB4011" w:rsidRDefault="001A7BA2" w:rsidP="001A7BA2">
      <w:pPr>
        <w:pStyle w:val="Paragraphedeliste"/>
        <w:numPr>
          <w:ilvl w:val="0"/>
          <w:numId w:val="6"/>
        </w:numPr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Ajouter, modifier et supprimer des offres de service;</w:t>
      </w:r>
    </w:p>
    <w:p w:rsidR="00637D5E" w:rsidRPr="00EB4011" w:rsidRDefault="002A4C22" w:rsidP="004B3CB9">
      <w:pPr>
        <w:pStyle w:val="Paragraphedeliste"/>
        <w:numPr>
          <w:ilvl w:val="0"/>
          <w:numId w:val="6"/>
        </w:numPr>
        <w:ind w:left="284" w:right="2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Créer, m</w:t>
      </w:r>
      <w:r w:rsidR="001A7BA2" w:rsidRPr="00EB4011">
        <w:rPr>
          <w:rFonts w:ascii="Times New Roman" w:hAnsi="Times New Roman" w:cs="Times New Roman"/>
        </w:rPr>
        <w:t>odifier et supprimer des membres.</w:t>
      </w:r>
    </w:p>
    <w:p w:rsidR="00B4038D" w:rsidRPr="00054B87" w:rsidRDefault="00B4038D" w:rsidP="00054B87">
      <w:pPr>
        <w:spacing w:before="240" w:line="276" w:lineRule="auto"/>
        <w:ind w:firstLine="0"/>
        <w:rPr>
          <w:rFonts w:ascii="Times New Roman" w:hAnsi="Times New Roman" w:cs="Times New Roman"/>
          <w:b/>
        </w:rPr>
      </w:pPr>
      <w:r w:rsidRPr="00054B87">
        <w:rPr>
          <w:rFonts w:ascii="Times New Roman" w:hAnsi="Times New Roman" w:cs="Times New Roman"/>
          <w:b/>
        </w:rPr>
        <w:t xml:space="preserve">Les technologies à intégrer </w:t>
      </w:r>
    </w:p>
    <w:p w:rsidR="00B4038D" w:rsidRPr="00EB4011" w:rsidRDefault="00B4038D" w:rsidP="00B4038D">
      <w:pPr>
        <w:pStyle w:val="Paragraphedeliste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Les bases de </w:t>
      </w:r>
      <w:r w:rsidR="002A4C22" w:rsidRPr="00EB4011">
        <w:rPr>
          <w:rFonts w:ascii="Times New Roman" w:hAnsi="Times New Roman" w:cs="Times New Roman"/>
        </w:rPr>
        <w:t>données ;</w:t>
      </w:r>
    </w:p>
    <w:p w:rsidR="00B4038D" w:rsidRPr="00EB4011" w:rsidRDefault="00B4038D" w:rsidP="00B4038D">
      <w:pPr>
        <w:pStyle w:val="Paragraphedeliste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L</w:t>
      </w:r>
      <w:r w:rsidR="002A4C22">
        <w:rPr>
          <w:rFonts w:ascii="Times New Roman" w:hAnsi="Times New Roman" w:cs="Times New Roman"/>
        </w:rPr>
        <w:t>a technologie MVC</w:t>
      </w:r>
      <w:r w:rsidR="002A4C22" w:rsidRPr="00EB4011">
        <w:rPr>
          <w:rFonts w:ascii="Times New Roman" w:hAnsi="Times New Roman" w:cs="Times New Roman"/>
        </w:rPr>
        <w:t xml:space="preserve"> ;</w:t>
      </w:r>
    </w:p>
    <w:p w:rsidR="00B4038D" w:rsidRPr="00EB4011" w:rsidRDefault="00B4038D" w:rsidP="00B4038D">
      <w:pPr>
        <w:pStyle w:val="Paragraphedeliste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La gestion </w:t>
      </w:r>
      <w:r w:rsidR="002A4C22">
        <w:rPr>
          <w:rFonts w:ascii="Times New Roman" w:hAnsi="Times New Roman" w:cs="Times New Roman"/>
        </w:rPr>
        <w:t xml:space="preserve">des logins </w:t>
      </w:r>
      <w:r w:rsidR="00E17A59">
        <w:rPr>
          <w:rFonts w:ascii="Times New Roman" w:hAnsi="Times New Roman" w:cs="Times New Roman"/>
        </w:rPr>
        <w:t xml:space="preserve">et des </w:t>
      </w:r>
      <w:r w:rsidR="006609CB">
        <w:rPr>
          <w:rFonts w:ascii="Times New Roman" w:hAnsi="Times New Roman" w:cs="Times New Roman"/>
        </w:rPr>
        <w:t>rôles</w:t>
      </w:r>
      <w:r w:rsidR="006609CB" w:rsidRPr="00EB4011">
        <w:rPr>
          <w:rFonts w:ascii="Times New Roman" w:hAnsi="Times New Roman" w:cs="Times New Roman"/>
        </w:rPr>
        <w:t xml:space="preserve"> ;</w:t>
      </w:r>
    </w:p>
    <w:p w:rsidR="00B4038D" w:rsidRDefault="00B4038D" w:rsidP="00B4038D">
      <w:pPr>
        <w:pStyle w:val="Paragraphedeliste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La technologie Ajax</w:t>
      </w:r>
      <w:r w:rsidR="002A4C22">
        <w:rPr>
          <w:rFonts w:ascii="Times New Roman" w:hAnsi="Times New Roman" w:cs="Times New Roman"/>
        </w:rPr>
        <w:t xml:space="preserve"> </w:t>
      </w:r>
      <w:r w:rsidR="002E5AB5">
        <w:rPr>
          <w:rFonts w:ascii="Times New Roman" w:hAnsi="Times New Roman" w:cs="Times New Roman"/>
        </w:rPr>
        <w:t>;</w:t>
      </w:r>
    </w:p>
    <w:p w:rsidR="002A4C22" w:rsidRDefault="002A4C22" w:rsidP="00B4038D">
      <w:pPr>
        <w:pStyle w:val="Paragraphedeliste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L'utilisation du JQuery.</w:t>
      </w:r>
    </w:p>
    <w:p w:rsidR="00A41A24" w:rsidRPr="00EB4011" w:rsidRDefault="00A41A24" w:rsidP="00054B87">
      <w:pPr>
        <w:spacing w:before="240" w:line="276" w:lineRule="auto"/>
        <w:ind w:firstLine="0"/>
        <w:rPr>
          <w:rFonts w:ascii="Times New Roman" w:hAnsi="Times New Roman" w:cs="Times New Roman"/>
          <w:b/>
        </w:rPr>
      </w:pPr>
      <w:r w:rsidRPr="00EB4011">
        <w:rPr>
          <w:rFonts w:ascii="Times New Roman" w:hAnsi="Times New Roman" w:cs="Times New Roman"/>
          <w:b/>
        </w:rPr>
        <w:t>Responsabilités</w:t>
      </w:r>
    </w:p>
    <w:p w:rsidR="00A41A24" w:rsidRPr="00EB4011" w:rsidRDefault="00A41A24" w:rsidP="00A41A24">
      <w:pPr>
        <w:numPr>
          <w:ilvl w:val="0"/>
          <w:numId w:val="1"/>
        </w:numPr>
        <w:spacing w:after="0"/>
        <w:ind w:left="709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Faire la modélisation de votre application </w:t>
      </w:r>
      <w:r w:rsidR="00170BC5">
        <w:rPr>
          <w:rFonts w:ascii="Times New Roman" w:hAnsi="Times New Roman" w:cs="Times New Roman"/>
        </w:rPr>
        <w:t>W</w:t>
      </w:r>
      <w:r w:rsidRPr="00EB4011">
        <w:rPr>
          <w:rFonts w:ascii="Times New Roman" w:hAnsi="Times New Roman" w:cs="Times New Roman"/>
        </w:rPr>
        <w:t>eb et la faire approuver par votre professeur.</w:t>
      </w:r>
    </w:p>
    <w:p w:rsidR="00A41A24" w:rsidRPr="00EB4011" w:rsidRDefault="00A41A24" w:rsidP="00A41A24">
      <w:pPr>
        <w:numPr>
          <w:ilvl w:val="0"/>
          <w:numId w:val="1"/>
        </w:numPr>
        <w:spacing w:after="0"/>
        <w:ind w:left="709"/>
        <w:rPr>
          <w:rFonts w:ascii="Times New Roman" w:hAnsi="Times New Roman" w:cs="Times New Roman"/>
          <w:color w:val="808080" w:themeColor="background1" w:themeShade="80"/>
        </w:rPr>
      </w:pPr>
      <w:r w:rsidRPr="00EB4011">
        <w:rPr>
          <w:rFonts w:ascii="Times New Roman" w:hAnsi="Times New Roman" w:cs="Times New Roman"/>
        </w:rPr>
        <w:t xml:space="preserve">Implanter votre solution, la tester et la corriger au besoin. </w:t>
      </w:r>
    </w:p>
    <w:p w:rsidR="00A41A24" w:rsidRPr="00B95EC4" w:rsidRDefault="00A41A24" w:rsidP="00B95EC4">
      <w:pPr>
        <w:numPr>
          <w:ilvl w:val="0"/>
          <w:numId w:val="1"/>
        </w:numPr>
        <w:spacing w:after="0"/>
        <w:ind w:left="349" w:right="200" w:firstLine="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Remettre l’ensemble de votre projet et présenter votre application web au reste de la classe.</w:t>
      </w:r>
    </w:p>
    <w:p w:rsidR="00A41A24" w:rsidRPr="00EB4011" w:rsidRDefault="00A41A24" w:rsidP="00B95EC4">
      <w:pPr>
        <w:spacing w:before="240"/>
        <w:ind w:firstLine="0"/>
        <w:rPr>
          <w:rFonts w:ascii="Times New Roman" w:hAnsi="Times New Roman" w:cs="Times New Roman"/>
          <w:b/>
        </w:rPr>
      </w:pPr>
      <w:r w:rsidRPr="00EB4011">
        <w:rPr>
          <w:rFonts w:ascii="Times New Roman" w:hAnsi="Times New Roman" w:cs="Times New Roman"/>
          <w:b/>
        </w:rPr>
        <w:t>Consignes</w:t>
      </w:r>
    </w:p>
    <w:p w:rsidR="00A41A24" w:rsidRPr="00EB4011" w:rsidRDefault="00B95EC4" w:rsidP="00A41A24">
      <w:pPr>
        <w:pStyle w:val="Titre2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41A24" w:rsidRPr="00EB4011">
        <w:rPr>
          <w:rFonts w:ascii="Times New Roman" w:hAnsi="Times New Roman" w:cs="Times New Roman"/>
        </w:rPr>
        <w:t>aire la mod</w:t>
      </w:r>
      <w:r w:rsidR="00170BC5">
        <w:rPr>
          <w:rFonts w:ascii="Times New Roman" w:hAnsi="Times New Roman" w:cs="Times New Roman"/>
        </w:rPr>
        <w:t>élisation de votre application W</w:t>
      </w:r>
      <w:r w:rsidR="00A41A24" w:rsidRPr="00EB4011">
        <w:rPr>
          <w:rFonts w:ascii="Times New Roman" w:hAnsi="Times New Roman" w:cs="Times New Roman"/>
        </w:rPr>
        <w:t>eb et la faire approuver par votre professeur :</w:t>
      </w:r>
    </w:p>
    <w:p w:rsidR="00A41A24" w:rsidRPr="00EB4011" w:rsidRDefault="00A41A24" w:rsidP="00A41A24">
      <w:pPr>
        <w:spacing w:after="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Vous pouvez choisir un établissement réel ou fictif. Donnez le nom de votre établissement, une description de ses activités et la liste de ses programmes offerts.</w:t>
      </w:r>
    </w:p>
    <w:p w:rsidR="00A41A24" w:rsidRPr="00EB4011" w:rsidRDefault="00A41A24" w:rsidP="00A41A24">
      <w:p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Votre modélisation doit inclure un schéma de base de données qui servira à gérer les offres et les demandes de service ainsi que les membres de la communauté étudiante. Elle doit aussi présenter la structure de votre site : les pages web et les classes nécessaires.</w:t>
      </w:r>
    </w:p>
    <w:p w:rsidR="00A41A24" w:rsidRPr="00EB4011" w:rsidRDefault="00A41A24" w:rsidP="00A41A24">
      <w:p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lastRenderedPageBreak/>
        <w:t xml:space="preserve">Vous devez faire approuver votre choix de </w:t>
      </w:r>
      <w:r w:rsidR="00E17A59" w:rsidRPr="00EB4011">
        <w:rPr>
          <w:rFonts w:ascii="Times New Roman" w:hAnsi="Times New Roman" w:cs="Times New Roman"/>
        </w:rPr>
        <w:t>site et</w:t>
      </w:r>
      <w:r w:rsidRPr="00EB4011">
        <w:rPr>
          <w:rFonts w:ascii="Times New Roman" w:hAnsi="Times New Roman" w:cs="Times New Roman"/>
        </w:rPr>
        <w:t xml:space="preserve"> votre modèle par votre professeur au plus tard le </w:t>
      </w:r>
      <w:r w:rsidR="00134EB6">
        <w:rPr>
          <w:rFonts w:ascii="Times New Roman" w:hAnsi="Times New Roman" w:cs="Times New Roman"/>
          <w:b/>
        </w:rPr>
        <w:t>02</w:t>
      </w:r>
      <w:r w:rsidR="00170BC5" w:rsidRPr="00170BC5">
        <w:rPr>
          <w:rFonts w:ascii="Times New Roman" w:hAnsi="Times New Roman" w:cs="Times New Roman"/>
          <w:b/>
        </w:rPr>
        <w:t xml:space="preserve"> </w:t>
      </w:r>
      <w:r w:rsidR="005B1486">
        <w:rPr>
          <w:rFonts w:ascii="Times New Roman" w:hAnsi="Times New Roman" w:cs="Times New Roman"/>
          <w:b/>
        </w:rPr>
        <w:t>décembre</w:t>
      </w:r>
      <w:r w:rsidRPr="00EB4011">
        <w:rPr>
          <w:rFonts w:ascii="Times New Roman" w:hAnsi="Times New Roman" w:cs="Times New Roman"/>
        </w:rPr>
        <w:t>. Ceci vous permettra d’obtenir une rétroaction avant de commencer à programmer.</w:t>
      </w:r>
    </w:p>
    <w:p w:rsidR="00A41A24" w:rsidRPr="00EB4011" w:rsidRDefault="00A41A24" w:rsidP="00A41A24">
      <w:pPr>
        <w:pStyle w:val="Titre2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Implanter votre solution, la tester et la corriger au besoin :</w:t>
      </w:r>
    </w:p>
    <w:p w:rsidR="00A41A24" w:rsidRPr="00EB4011" w:rsidRDefault="00A41A24" w:rsidP="00A41A24">
      <w:p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Lorsque votre modèle aura été approuvé :</w:t>
      </w:r>
    </w:p>
    <w:p w:rsidR="00A41A24" w:rsidRPr="00EB4011" w:rsidRDefault="00A41A24" w:rsidP="00A41A2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Créer votre base de données;</w:t>
      </w:r>
    </w:p>
    <w:p w:rsidR="00A41A24" w:rsidRPr="00EB4011" w:rsidRDefault="00A41A24" w:rsidP="00A41A2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Programmer les classes nécessaires;</w:t>
      </w:r>
    </w:p>
    <w:p w:rsidR="00A41A24" w:rsidRPr="00EB4011" w:rsidRDefault="00A41A24" w:rsidP="00A41A2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Créer les différentes pages </w:t>
      </w:r>
      <w:r w:rsidR="002A4C22">
        <w:rPr>
          <w:rFonts w:ascii="Times New Roman" w:hAnsi="Times New Roman" w:cs="Times New Roman"/>
        </w:rPr>
        <w:t>W</w:t>
      </w:r>
      <w:r w:rsidR="002A4C22" w:rsidRPr="00EB4011">
        <w:rPr>
          <w:rFonts w:ascii="Times New Roman" w:hAnsi="Times New Roman" w:cs="Times New Roman"/>
        </w:rPr>
        <w:t>eb</w:t>
      </w:r>
      <w:r w:rsidR="00F967DA">
        <w:rPr>
          <w:rFonts w:ascii="Times New Roman" w:hAnsi="Times New Roman" w:cs="Times New Roman"/>
        </w:rPr>
        <w:t xml:space="preserve"> (Contrôleurs et vues)</w:t>
      </w:r>
      <w:r w:rsidR="002A4C22" w:rsidRPr="00EB4011">
        <w:rPr>
          <w:rFonts w:ascii="Times New Roman" w:hAnsi="Times New Roman" w:cs="Times New Roman"/>
        </w:rPr>
        <w:t xml:space="preserve"> ;</w:t>
      </w:r>
    </w:p>
    <w:p w:rsidR="00A41A24" w:rsidRPr="00EB4011" w:rsidRDefault="00A41A24" w:rsidP="00A41A2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Programmer les interactions;</w:t>
      </w:r>
    </w:p>
    <w:p w:rsidR="00A41A24" w:rsidRPr="00EB4011" w:rsidRDefault="00A41A24" w:rsidP="00A41A2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Tester toutes les actions possibles des utilisateurs;</w:t>
      </w:r>
    </w:p>
    <w:p w:rsidR="00A41A24" w:rsidRPr="00EB4011" w:rsidRDefault="00A41A24" w:rsidP="00F81F96">
      <w:pPr>
        <w:pStyle w:val="Paragraphedeliste"/>
        <w:numPr>
          <w:ilvl w:val="0"/>
          <w:numId w:val="6"/>
        </w:numPr>
        <w:spacing w:after="0"/>
        <w:ind w:left="284" w:right="200" w:firstLine="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Corriger les bugs et tester à nouveau jusqu’à ce qu’il n’y en ait plus.</w:t>
      </w:r>
    </w:p>
    <w:p w:rsidR="00A41A24" w:rsidRPr="00EB4011" w:rsidRDefault="00A41A24" w:rsidP="00A41A24">
      <w:pPr>
        <w:pStyle w:val="Titre2"/>
        <w:spacing w:after="24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Remettre l’ensemble de votre projet et présenter votre application web au reste de la classe :</w:t>
      </w:r>
    </w:p>
    <w:p w:rsidR="00A41A24" w:rsidRPr="00EB4011" w:rsidRDefault="00A41A24" w:rsidP="00A41A24">
      <w:p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La remise finale se </w:t>
      </w:r>
      <w:r w:rsidR="00170BC5">
        <w:rPr>
          <w:rFonts w:ascii="Times New Roman" w:hAnsi="Times New Roman" w:cs="Times New Roman"/>
        </w:rPr>
        <w:t>fera</w:t>
      </w:r>
      <w:r w:rsidRPr="00EB4011">
        <w:rPr>
          <w:rFonts w:ascii="Times New Roman" w:hAnsi="Times New Roman" w:cs="Times New Roman"/>
        </w:rPr>
        <w:t xml:space="preserve"> le </w:t>
      </w:r>
      <w:r w:rsidRPr="00B95EC4">
        <w:rPr>
          <w:rFonts w:ascii="Times New Roman" w:hAnsi="Times New Roman" w:cs="Times New Roman"/>
          <w:b/>
        </w:rPr>
        <w:t>1</w:t>
      </w:r>
      <w:r w:rsidR="00134EB6">
        <w:rPr>
          <w:rFonts w:ascii="Times New Roman" w:hAnsi="Times New Roman" w:cs="Times New Roman"/>
          <w:b/>
        </w:rPr>
        <w:t>3</w:t>
      </w:r>
      <w:r w:rsidRPr="00B95EC4">
        <w:rPr>
          <w:rFonts w:ascii="Times New Roman" w:hAnsi="Times New Roman" w:cs="Times New Roman"/>
          <w:b/>
        </w:rPr>
        <w:t xml:space="preserve"> décembre</w:t>
      </w:r>
      <w:r w:rsidRPr="00EB4011">
        <w:rPr>
          <w:rFonts w:ascii="Times New Roman" w:hAnsi="Times New Roman" w:cs="Times New Roman"/>
        </w:rPr>
        <w:t>. Vous devrez remettre sur Léa l’ensemble de votre projet incluant tout votre code, votre base de données et la version finale de votre modélisation.</w:t>
      </w:r>
    </w:p>
    <w:p w:rsidR="00A41A24" w:rsidRPr="00EB4011" w:rsidRDefault="00A41A24" w:rsidP="00A41A24">
      <w:pPr>
        <w:spacing w:after="0"/>
        <w:ind w:left="284" w:right="200" w:firstLine="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Le </w:t>
      </w:r>
      <w:r w:rsidRPr="00170BC5">
        <w:rPr>
          <w:rFonts w:ascii="Times New Roman" w:hAnsi="Times New Roman" w:cs="Times New Roman"/>
          <w:b/>
        </w:rPr>
        <w:t>1</w:t>
      </w:r>
      <w:r w:rsidR="00134EB6">
        <w:rPr>
          <w:rFonts w:ascii="Times New Roman" w:hAnsi="Times New Roman" w:cs="Times New Roman"/>
          <w:b/>
        </w:rPr>
        <w:t>3</w:t>
      </w:r>
      <w:r w:rsidRPr="00170BC5">
        <w:rPr>
          <w:rFonts w:ascii="Times New Roman" w:hAnsi="Times New Roman" w:cs="Times New Roman"/>
          <w:b/>
        </w:rPr>
        <w:t xml:space="preserve"> décembre</w:t>
      </w:r>
      <w:r w:rsidRPr="00EB4011">
        <w:rPr>
          <w:rFonts w:ascii="Times New Roman" w:hAnsi="Times New Roman" w:cs="Times New Roman"/>
        </w:rPr>
        <w:t xml:space="preserve"> sera réservé pour les </w:t>
      </w:r>
      <w:r w:rsidRPr="00B95EC4">
        <w:rPr>
          <w:rFonts w:ascii="Times New Roman" w:hAnsi="Times New Roman" w:cs="Times New Roman"/>
          <w:b/>
        </w:rPr>
        <w:t>présentations</w:t>
      </w:r>
      <w:r w:rsidRPr="00EB4011">
        <w:rPr>
          <w:rFonts w:ascii="Times New Roman" w:hAnsi="Times New Roman" w:cs="Times New Roman"/>
        </w:rPr>
        <w:t xml:space="preserve"> devant la classe. Les présentations servent à vous évaluer, vous devrez donc démontrer le fonctionnement complet de votre application web et être prêt à répondre aux questions et à justifier vos choix.</w:t>
      </w:r>
    </w:p>
    <w:p w:rsidR="00A41A24" w:rsidRPr="00EB4011" w:rsidRDefault="00A41A24" w:rsidP="00B95EC4">
      <w:pPr>
        <w:spacing w:before="240"/>
        <w:ind w:firstLine="0"/>
        <w:rPr>
          <w:rFonts w:ascii="Times New Roman" w:hAnsi="Times New Roman" w:cs="Times New Roman"/>
          <w:b/>
        </w:rPr>
      </w:pPr>
      <w:r w:rsidRPr="00EB4011">
        <w:rPr>
          <w:rFonts w:ascii="Times New Roman" w:hAnsi="Times New Roman" w:cs="Times New Roman"/>
          <w:b/>
        </w:rPr>
        <w:t>Suivi du travail</w:t>
      </w:r>
    </w:p>
    <w:p w:rsidR="00A41A24" w:rsidRPr="00EB4011" w:rsidRDefault="00A41A24" w:rsidP="00A41A24">
      <w:pPr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Comme ce projet vous demande de créer plusieurs documents, vous devez respecter l’échéancier suivant dans le but d’obtenir de la rétroaction en cours de route.</w:t>
      </w:r>
    </w:p>
    <w:tbl>
      <w:tblPr>
        <w:tblW w:w="0" w:type="auto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5760"/>
      </w:tblGrid>
      <w:tr w:rsidR="00A41A24" w:rsidRPr="00EB4011" w:rsidTr="00126C9A">
        <w:trPr>
          <w:trHeight w:val="1725"/>
        </w:trPr>
        <w:tc>
          <w:tcPr>
            <w:tcW w:w="2490" w:type="dxa"/>
            <w:vAlign w:val="center"/>
          </w:tcPr>
          <w:p w:rsidR="00A41A24" w:rsidRPr="00EB4011" w:rsidRDefault="005B1486" w:rsidP="00126C9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34EB6">
              <w:rPr>
                <w:rFonts w:ascii="Times New Roman" w:hAnsi="Times New Roman" w:cs="Times New Roman"/>
              </w:rPr>
              <w:t>2</w:t>
            </w:r>
            <w:r w:rsidR="00EF24F8">
              <w:rPr>
                <w:rFonts w:ascii="Times New Roman" w:hAnsi="Times New Roman" w:cs="Times New Roman"/>
              </w:rPr>
              <w:t xml:space="preserve"> </w:t>
            </w:r>
            <w:r w:rsidR="00134EB6">
              <w:rPr>
                <w:rFonts w:ascii="Times New Roman" w:hAnsi="Times New Roman" w:cs="Times New Roman"/>
              </w:rPr>
              <w:t>Décembre</w:t>
            </w:r>
          </w:p>
          <w:p w:rsidR="00A41A24" w:rsidRPr="00EB4011" w:rsidRDefault="00A41A24" w:rsidP="00126C9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EB4011">
              <w:rPr>
                <w:rFonts w:ascii="Times New Roman" w:hAnsi="Times New Roman" w:cs="Times New Roman"/>
              </w:rPr>
              <w:t>1</w:t>
            </w:r>
            <w:r w:rsidR="00134EB6">
              <w:rPr>
                <w:rFonts w:ascii="Times New Roman" w:hAnsi="Times New Roman" w:cs="Times New Roman"/>
              </w:rPr>
              <w:t>3</w:t>
            </w:r>
            <w:r w:rsidRPr="00EB4011">
              <w:rPr>
                <w:rFonts w:ascii="Times New Roman" w:hAnsi="Times New Roman" w:cs="Times New Roman"/>
              </w:rPr>
              <w:t xml:space="preserve"> Décembre </w:t>
            </w:r>
          </w:p>
          <w:p w:rsidR="00A41A24" w:rsidRPr="00EB4011" w:rsidRDefault="00A41A24" w:rsidP="00134EB6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EB4011">
              <w:rPr>
                <w:rFonts w:ascii="Times New Roman" w:hAnsi="Times New Roman" w:cs="Times New Roman"/>
              </w:rPr>
              <w:t>1</w:t>
            </w:r>
            <w:r w:rsidR="00134EB6">
              <w:rPr>
                <w:rFonts w:ascii="Times New Roman" w:hAnsi="Times New Roman" w:cs="Times New Roman"/>
              </w:rPr>
              <w:t>3</w:t>
            </w:r>
            <w:r w:rsidRPr="00EB4011">
              <w:rPr>
                <w:rFonts w:ascii="Times New Roman" w:hAnsi="Times New Roman" w:cs="Times New Roman"/>
              </w:rPr>
              <w:t xml:space="preserve"> Décembre </w:t>
            </w:r>
          </w:p>
        </w:tc>
        <w:tc>
          <w:tcPr>
            <w:tcW w:w="5760" w:type="dxa"/>
            <w:vAlign w:val="center"/>
          </w:tcPr>
          <w:p w:rsidR="00A41A24" w:rsidRPr="00EB4011" w:rsidRDefault="00B95EC4" w:rsidP="00126C9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</w:t>
            </w:r>
            <w:r w:rsidR="00A41A24" w:rsidRPr="00EB4011">
              <w:rPr>
                <w:rFonts w:ascii="Times New Roman" w:hAnsi="Times New Roman" w:cs="Times New Roman"/>
              </w:rPr>
              <w:t xml:space="preserve">mise de la modélisation </w:t>
            </w:r>
          </w:p>
          <w:p w:rsidR="00A41A24" w:rsidRPr="00EB4011" w:rsidRDefault="00A41A24" w:rsidP="00126C9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EB4011">
              <w:rPr>
                <w:rFonts w:ascii="Times New Roman" w:hAnsi="Times New Roman" w:cs="Times New Roman"/>
              </w:rPr>
              <w:t xml:space="preserve">Remise finale du projet </w:t>
            </w:r>
          </w:p>
          <w:p w:rsidR="00A41A24" w:rsidRPr="00EB4011" w:rsidRDefault="00A41A24" w:rsidP="00126C9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EB4011">
              <w:rPr>
                <w:rFonts w:ascii="Times New Roman" w:hAnsi="Times New Roman" w:cs="Times New Roman"/>
              </w:rPr>
              <w:t>Présentations en classe</w:t>
            </w:r>
          </w:p>
        </w:tc>
      </w:tr>
    </w:tbl>
    <w:p w:rsidR="00A41A24" w:rsidRPr="00EB4011" w:rsidRDefault="00A41A24" w:rsidP="00A41A24">
      <w:pPr>
        <w:spacing w:after="0"/>
        <w:ind w:right="200" w:firstLine="0"/>
        <w:rPr>
          <w:rFonts w:ascii="Times New Roman" w:hAnsi="Times New Roman" w:cs="Times New Roman"/>
        </w:rPr>
      </w:pPr>
    </w:p>
    <w:p w:rsidR="00A41A24" w:rsidRPr="00EB4011" w:rsidRDefault="00A41A24" w:rsidP="00A41A24">
      <w:pPr>
        <w:spacing w:after="0"/>
        <w:ind w:right="200" w:firstLine="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Lors de la programmation de votre solution, vous devrez tenir compte de la rétroaction obtenue et corriger votre modélisation au besoin.</w:t>
      </w:r>
    </w:p>
    <w:p w:rsidR="00A41A24" w:rsidRPr="00EB4011" w:rsidRDefault="00A41A24" w:rsidP="00B95EC4">
      <w:pPr>
        <w:spacing w:before="240"/>
        <w:ind w:firstLine="0"/>
        <w:rPr>
          <w:rFonts w:ascii="Times New Roman" w:hAnsi="Times New Roman" w:cs="Times New Roman"/>
          <w:b/>
        </w:rPr>
      </w:pPr>
      <w:r w:rsidRPr="00EB4011">
        <w:rPr>
          <w:rFonts w:ascii="Times New Roman" w:hAnsi="Times New Roman" w:cs="Times New Roman"/>
          <w:b/>
        </w:rPr>
        <w:t>Évaluation</w:t>
      </w:r>
    </w:p>
    <w:p w:rsidR="00A41A24" w:rsidRPr="00EB4011" w:rsidRDefault="00A41A24" w:rsidP="00A41A24">
      <w:pPr>
        <w:rPr>
          <w:rFonts w:ascii="Times New Roman" w:eastAsia="Batang" w:hAnsi="Times New Roman" w:cs="Times New Roman"/>
        </w:rPr>
      </w:pPr>
      <w:r w:rsidRPr="00EB4011">
        <w:rPr>
          <w:rFonts w:ascii="Times New Roman" w:eastAsia="Batang" w:hAnsi="Times New Roman" w:cs="Times New Roman"/>
        </w:rPr>
        <w:t xml:space="preserve">Ce projet compte pour </w:t>
      </w:r>
      <w:r w:rsidR="00547BB2">
        <w:rPr>
          <w:rFonts w:ascii="Times New Roman" w:eastAsia="Batang" w:hAnsi="Times New Roman" w:cs="Times New Roman"/>
          <w:b/>
        </w:rPr>
        <w:t>5</w:t>
      </w:r>
      <w:r w:rsidRPr="00075D13">
        <w:rPr>
          <w:rFonts w:ascii="Times New Roman" w:eastAsia="Batang" w:hAnsi="Times New Roman" w:cs="Times New Roman"/>
          <w:b/>
        </w:rPr>
        <w:t>0%</w:t>
      </w:r>
      <w:r w:rsidRPr="00EB4011">
        <w:rPr>
          <w:rFonts w:ascii="Times New Roman" w:eastAsia="Batang" w:hAnsi="Times New Roman" w:cs="Times New Roman"/>
        </w:rPr>
        <w:t xml:space="preserve"> de la session.</w:t>
      </w:r>
    </w:p>
    <w:p w:rsidR="00A41A24" w:rsidRDefault="00A41A24" w:rsidP="00A41A24">
      <w:pPr>
        <w:rPr>
          <w:rFonts w:ascii="Times New Roman" w:eastAsia="Batang" w:hAnsi="Times New Roman" w:cs="Times New Roman"/>
        </w:rPr>
      </w:pPr>
      <w:r w:rsidRPr="00EB4011">
        <w:rPr>
          <w:rFonts w:ascii="Times New Roman" w:eastAsia="Batang" w:hAnsi="Times New Roman" w:cs="Times New Roman"/>
        </w:rPr>
        <w:t>Les critères d’évaluation sont les suivants 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9"/>
        <w:gridCol w:w="1985"/>
      </w:tblGrid>
      <w:tr w:rsidR="00994CE9" w:rsidRPr="00994CE9" w:rsidTr="00994CE9">
        <w:trPr>
          <w:trHeight w:hRule="exact" w:val="561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E9" w:rsidRPr="00994CE9" w:rsidRDefault="00994CE9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lang w:eastAsia="fr-FR"/>
              </w:rPr>
            </w:pPr>
            <w:r w:rsidRPr="00994CE9">
              <w:rPr>
                <w:rFonts w:ascii="Times New Roman" w:hAnsi="Times New Roman" w:cs="Times New Roman"/>
                <w:b/>
                <w:bCs/>
                <w:lang w:eastAsia="fr-FR"/>
              </w:rPr>
              <w:t xml:space="preserve">Critères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E9" w:rsidRPr="00994CE9" w:rsidRDefault="00994CE9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lang w:eastAsia="fr-FR"/>
              </w:rPr>
            </w:pPr>
            <w:r w:rsidRPr="00994CE9">
              <w:rPr>
                <w:rFonts w:ascii="Times New Roman" w:hAnsi="Times New Roman" w:cs="Times New Roman"/>
                <w:b/>
                <w:bCs/>
                <w:lang w:eastAsia="fr-FR"/>
              </w:rPr>
              <w:t>pondération</w:t>
            </w:r>
          </w:p>
        </w:tc>
      </w:tr>
      <w:tr w:rsidR="00994CE9" w:rsidRPr="00994CE9" w:rsidTr="00994CE9">
        <w:trPr>
          <w:trHeight w:val="347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E9" w:rsidRDefault="00EF24F8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1 F</w:t>
            </w:r>
            <w:r w:rsidR="00994CE9" w:rsidRPr="00994CE9">
              <w:rPr>
                <w:rFonts w:ascii="Times New Roman" w:hAnsi="Times New Roman" w:cs="Times New Roman"/>
                <w:lang w:eastAsia="fr-FR"/>
              </w:rPr>
              <w:t xml:space="preserve">onctionnement correct de </w:t>
            </w:r>
            <w:r w:rsidRPr="00994CE9">
              <w:rPr>
                <w:rFonts w:ascii="Times New Roman" w:hAnsi="Times New Roman" w:cs="Times New Roman"/>
                <w:lang w:eastAsia="fr-FR"/>
              </w:rPr>
              <w:t>l’application</w:t>
            </w:r>
            <w:r>
              <w:rPr>
                <w:rFonts w:ascii="Times New Roman" w:hAnsi="Times New Roman" w:cs="Times New Roman"/>
                <w:lang w:eastAsia="fr-FR"/>
              </w:rPr>
              <w:t> avec respect des spécifications :</w:t>
            </w:r>
          </w:p>
          <w:p w:rsidR="00994CE9" w:rsidRDefault="00994CE9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 xml:space="preserve">            -  Authentification                  : 2</w:t>
            </w:r>
            <w:r w:rsidR="00E86AEB">
              <w:rPr>
                <w:rFonts w:ascii="Times New Roman" w:hAnsi="Times New Roman" w:cs="Times New Roman"/>
                <w:lang w:eastAsia="fr-FR"/>
              </w:rPr>
              <w:t>0</w:t>
            </w:r>
            <w:r>
              <w:rPr>
                <w:rFonts w:ascii="Times New Roman" w:hAnsi="Times New Roman" w:cs="Times New Roman"/>
                <w:lang w:eastAsia="fr-FR"/>
              </w:rPr>
              <w:t xml:space="preserve"> % </w:t>
            </w:r>
          </w:p>
          <w:p w:rsidR="00994CE9" w:rsidRDefault="00994CE9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 xml:space="preserve">            -  Ajax                                     : </w:t>
            </w:r>
            <w:r w:rsidR="00E86AEB">
              <w:rPr>
                <w:rFonts w:ascii="Times New Roman" w:hAnsi="Times New Roman" w:cs="Times New Roman"/>
                <w:lang w:eastAsia="fr-FR"/>
              </w:rPr>
              <w:t>15</w:t>
            </w:r>
            <w:r>
              <w:rPr>
                <w:rFonts w:ascii="Times New Roman" w:hAnsi="Times New Roman" w:cs="Times New Roman"/>
                <w:lang w:eastAsia="fr-FR"/>
              </w:rPr>
              <w:t xml:space="preserve"> %</w:t>
            </w:r>
          </w:p>
          <w:p w:rsidR="00994CE9" w:rsidRDefault="00994CE9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 xml:space="preserve">            -  Exploitation DB                   : 20 %</w:t>
            </w:r>
          </w:p>
          <w:p w:rsidR="00E86AEB" w:rsidRPr="00994CE9" w:rsidRDefault="00E86AEB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 xml:space="preserve">            -  Qualité du code                    : 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E9" w:rsidRPr="00994CE9" w:rsidRDefault="00E86AEB" w:rsidP="00E86AEB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70</w:t>
            </w:r>
            <w:r w:rsidR="00994CE9" w:rsidRPr="00994CE9">
              <w:rPr>
                <w:rFonts w:ascii="Times New Roman" w:hAnsi="Times New Roman" w:cs="Times New Roman"/>
                <w:lang w:eastAsia="fr-FR"/>
              </w:rPr>
              <w:t>%</w:t>
            </w:r>
          </w:p>
        </w:tc>
      </w:tr>
      <w:tr w:rsidR="00994CE9" w:rsidRPr="00994CE9" w:rsidTr="00994CE9">
        <w:trPr>
          <w:trHeight w:val="397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E9" w:rsidRPr="00994CE9" w:rsidRDefault="00994CE9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2</w:t>
            </w:r>
            <w:r w:rsidRPr="00994CE9">
              <w:rPr>
                <w:rFonts w:ascii="Times New Roman" w:hAnsi="Times New Roman" w:cs="Times New Roman"/>
                <w:lang w:eastAsia="fr-FR"/>
              </w:rPr>
              <w:tab/>
              <w:t>La qualité et la convivialité de l’interface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E9" w:rsidRPr="00994CE9" w:rsidRDefault="00994CE9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 w:rsidRPr="00994CE9">
              <w:rPr>
                <w:rFonts w:ascii="Times New Roman" w:hAnsi="Times New Roman" w:cs="Times New Roman"/>
                <w:lang w:eastAsia="fr-FR"/>
              </w:rPr>
              <w:t>20%</w:t>
            </w:r>
          </w:p>
        </w:tc>
      </w:tr>
      <w:tr w:rsidR="00994CE9" w:rsidRPr="00994CE9" w:rsidTr="00994CE9">
        <w:trPr>
          <w:trHeight w:val="397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E9" w:rsidRPr="00994CE9" w:rsidRDefault="00994CE9" w:rsidP="00994CE9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3</w:t>
            </w:r>
            <w:r w:rsidRPr="00994CE9">
              <w:rPr>
                <w:rFonts w:ascii="Times New Roman" w:hAnsi="Times New Roman" w:cs="Times New Roman"/>
                <w:lang w:eastAsia="fr-FR"/>
              </w:rPr>
              <w:tab/>
              <w:t>La qualité de la documentation et l’orthographe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E9" w:rsidRPr="00994CE9" w:rsidRDefault="00994CE9" w:rsidP="00E86AEB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 w:rsidRPr="00994CE9">
              <w:rPr>
                <w:rFonts w:ascii="Times New Roman" w:hAnsi="Times New Roman" w:cs="Times New Roman"/>
                <w:lang w:eastAsia="fr-FR"/>
              </w:rPr>
              <w:t>1</w:t>
            </w:r>
            <w:r w:rsidR="00E86AEB">
              <w:rPr>
                <w:rFonts w:ascii="Times New Roman" w:hAnsi="Times New Roman" w:cs="Times New Roman"/>
                <w:lang w:eastAsia="fr-FR"/>
              </w:rPr>
              <w:t>0</w:t>
            </w:r>
            <w:r w:rsidRPr="00994CE9">
              <w:rPr>
                <w:rFonts w:ascii="Times New Roman" w:hAnsi="Times New Roman" w:cs="Times New Roman"/>
                <w:lang w:eastAsia="fr-FR"/>
              </w:rPr>
              <w:t>%</w:t>
            </w:r>
          </w:p>
        </w:tc>
      </w:tr>
    </w:tbl>
    <w:p w:rsidR="00A41A24" w:rsidRPr="00EB4011" w:rsidRDefault="00A41A24" w:rsidP="00075D13">
      <w:pPr>
        <w:spacing w:before="240"/>
        <w:ind w:firstLine="0"/>
        <w:rPr>
          <w:rFonts w:ascii="Times New Roman" w:hAnsi="Times New Roman" w:cs="Times New Roman"/>
        </w:rPr>
      </w:pPr>
      <w:r w:rsidRPr="00075D13">
        <w:rPr>
          <w:rFonts w:ascii="Times New Roman" w:hAnsi="Times New Roman" w:cs="Times New Roman"/>
          <w:b/>
        </w:rPr>
        <w:t>Remarque</w:t>
      </w:r>
      <w:r w:rsidR="00994CE9">
        <w:rPr>
          <w:rFonts w:ascii="Times New Roman" w:hAnsi="Times New Roman" w:cs="Times New Roman"/>
          <w:b/>
        </w:rPr>
        <w:t xml:space="preserve"> </w:t>
      </w:r>
      <w:r w:rsidRPr="00EB4011">
        <w:rPr>
          <w:rFonts w:ascii="Times New Roman" w:hAnsi="Times New Roman" w:cs="Times New Roman"/>
        </w:rPr>
        <w:t>:</w:t>
      </w:r>
    </w:p>
    <w:p w:rsidR="00A41A24" w:rsidRPr="00EB4011" w:rsidRDefault="00A41A24" w:rsidP="00A41A24">
      <w:pPr>
        <w:pStyle w:val="Paragraphedeliste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Tout </w:t>
      </w:r>
      <w:r w:rsidR="00075D13">
        <w:rPr>
          <w:rFonts w:ascii="Times New Roman" w:hAnsi="Times New Roman" w:cs="Times New Roman"/>
        </w:rPr>
        <w:t>b</w:t>
      </w:r>
      <w:r w:rsidRPr="00EB4011">
        <w:rPr>
          <w:rFonts w:ascii="Times New Roman" w:hAnsi="Times New Roman" w:cs="Times New Roman"/>
        </w:rPr>
        <w:t xml:space="preserve">ug vous coutera </w:t>
      </w:r>
      <w:r w:rsidR="00CA41AA">
        <w:rPr>
          <w:rFonts w:ascii="Times New Roman" w:hAnsi="Times New Roman" w:cs="Times New Roman"/>
        </w:rPr>
        <w:t>trois</w:t>
      </w:r>
      <w:r w:rsidRPr="00EB4011">
        <w:rPr>
          <w:rFonts w:ascii="Times New Roman" w:hAnsi="Times New Roman" w:cs="Times New Roman"/>
        </w:rPr>
        <w:t xml:space="preserve"> (</w:t>
      </w:r>
      <w:r w:rsidR="00547BB2">
        <w:rPr>
          <w:rFonts w:ascii="Times New Roman" w:hAnsi="Times New Roman" w:cs="Times New Roman"/>
        </w:rPr>
        <w:t>3</w:t>
      </w:r>
      <w:r w:rsidRPr="00EB4011">
        <w:rPr>
          <w:rFonts w:ascii="Times New Roman" w:hAnsi="Times New Roman" w:cs="Times New Roman"/>
        </w:rPr>
        <w:t xml:space="preserve">) points de </w:t>
      </w:r>
      <w:r w:rsidR="00547BB2" w:rsidRPr="00EB4011">
        <w:rPr>
          <w:rFonts w:ascii="Times New Roman" w:hAnsi="Times New Roman" w:cs="Times New Roman"/>
        </w:rPr>
        <w:t>pénalité ;</w:t>
      </w:r>
      <w:r w:rsidRPr="00EB4011">
        <w:rPr>
          <w:rFonts w:ascii="Times New Roman" w:hAnsi="Times New Roman" w:cs="Times New Roman"/>
        </w:rPr>
        <w:t xml:space="preserve"> </w:t>
      </w:r>
    </w:p>
    <w:p w:rsidR="00A41A24" w:rsidRPr="00EB4011" w:rsidRDefault="00A41A24" w:rsidP="00A41A24">
      <w:pPr>
        <w:pStyle w:val="Paragraphedeliste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>Tout projet non complété vous coutera dix (10) points de pénalité;</w:t>
      </w:r>
    </w:p>
    <w:p w:rsidR="00A41A24" w:rsidRPr="00EB4011" w:rsidRDefault="00A41A24" w:rsidP="00A41A24">
      <w:pPr>
        <w:pStyle w:val="Paragraphedeliste"/>
        <w:numPr>
          <w:ilvl w:val="0"/>
          <w:numId w:val="8"/>
        </w:numPr>
        <w:spacing w:before="240" w:after="0"/>
        <w:ind w:right="200"/>
        <w:rPr>
          <w:rFonts w:ascii="Times New Roman" w:hAnsi="Times New Roman" w:cs="Times New Roman"/>
        </w:rPr>
      </w:pPr>
      <w:r w:rsidRPr="00EB4011">
        <w:rPr>
          <w:rFonts w:ascii="Times New Roman" w:hAnsi="Times New Roman" w:cs="Times New Roman"/>
        </w:rPr>
        <w:t xml:space="preserve">Toute interface </w:t>
      </w:r>
      <w:r w:rsidR="00407FE4">
        <w:rPr>
          <w:rFonts w:ascii="Times New Roman" w:hAnsi="Times New Roman" w:cs="Times New Roman"/>
        </w:rPr>
        <w:t xml:space="preserve">non soigné </w:t>
      </w:r>
      <w:r w:rsidRPr="00EB4011">
        <w:rPr>
          <w:rFonts w:ascii="Times New Roman" w:hAnsi="Times New Roman" w:cs="Times New Roman"/>
        </w:rPr>
        <w:t xml:space="preserve">vous coutera </w:t>
      </w:r>
      <w:r w:rsidR="00CA41AA">
        <w:rPr>
          <w:rFonts w:ascii="Times New Roman" w:hAnsi="Times New Roman" w:cs="Times New Roman"/>
        </w:rPr>
        <w:t>six</w:t>
      </w:r>
      <w:r w:rsidRPr="00EB4011">
        <w:rPr>
          <w:rFonts w:ascii="Times New Roman" w:hAnsi="Times New Roman" w:cs="Times New Roman"/>
        </w:rPr>
        <w:t xml:space="preserve"> (</w:t>
      </w:r>
      <w:r w:rsidR="00BA7017">
        <w:rPr>
          <w:rFonts w:ascii="Times New Roman" w:hAnsi="Times New Roman" w:cs="Times New Roman"/>
        </w:rPr>
        <w:t>6</w:t>
      </w:r>
      <w:r w:rsidRPr="00EB4011">
        <w:rPr>
          <w:rFonts w:ascii="Times New Roman" w:hAnsi="Times New Roman" w:cs="Times New Roman"/>
        </w:rPr>
        <w:t>) points de pénalité.</w:t>
      </w:r>
    </w:p>
    <w:p w:rsidR="00A41A24" w:rsidRPr="00EB4011" w:rsidRDefault="00A41A24" w:rsidP="00A41A24">
      <w:pPr>
        <w:pStyle w:val="Paragraphedeliste"/>
        <w:spacing w:before="240" w:after="0"/>
        <w:ind w:left="1068" w:right="200" w:firstLine="0"/>
        <w:rPr>
          <w:rFonts w:ascii="Times New Roman" w:hAnsi="Times New Roman" w:cs="Times New Roman"/>
        </w:rPr>
      </w:pPr>
    </w:p>
    <w:p w:rsidR="004F68EB" w:rsidRPr="00EB4011" w:rsidRDefault="00EB4011" w:rsidP="00EB4011">
      <w:pPr>
        <w:jc w:val="right"/>
        <w:rPr>
          <w:rFonts w:ascii="Times New Roman" w:hAnsi="Times New Roman" w:cs="Times New Roman"/>
          <w:sz w:val="52"/>
          <w:szCs w:val="52"/>
        </w:rPr>
      </w:pPr>
      <w:r w:rsidRPr="00EB4011">
        <w:rPr>
          <w:rFonts w:ascii="Times New Roman" w:hAnsi="Times New Roman" w:cs="Times New Roman"/>
          <w:sz w:val="52"/>
          <w:szCs w:val="52"/>
        </w:rPr>
        <w:t>Bon courage</w:t>
      </w:r>
      <w:r w:rsidRPr="00EB4011">
        <w:rPr>
          <w:rFonts w:ascii="Times New Roman" w:hAnsi="Times New Roman" w:cs="Times New Roman"/>
          <w:sz w:val="52"/>
          <w:szCs w:val="52"/>
        </w:rPr>
        <w:br/>
      </w:r>
      <w:r w:rsidR="004F68EB" w:rsidRPr="00EB4011">
        <w:rPr>
          <w:rFonts w:ascii="Times New Roman" w:hAnsi="Times New Roman" w:cs="Times New Roman"/>
          <w:sz w:val="52"/>
          <w:szCs w:val="52"/>
        </w:rPr>
        <w:br w:type="page"/>
      </w:r>
    </w:p>
    <w:p w:rsidR="00656AC9" w:rsidRPr="00EB4011" w:rsidRDefault="00656AC9" w:rsidP="00D477A6">
      <w:pPr>
        <w:ind w:firstLine="0"/>
        <w:rPr>
          <w:rFonts w:ascii="Times New Roman" w:hAnsi="Times New Roman" w:cs="Times New Roman"/>
        </w:rPr>
      </w:pPr>
    </w:p>
    <w:sectPr w:rsidR="00656AC9" w:rsidRPr="00EB4011" w:rsidSect="00F74C91">
      <w:pgSz w:w="12240" w:h="15840"/>
      <w:pgMar w:top="1440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52C8"/>
    <w:multiLevelType w:val="hybridMultilevel"/>
    <w:tmpl w:val="270A3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502E"/>
    <w:multiLevelType w:val="hybridMultilevel"/>
    <w:tmpl w:val="530A35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B534E"/>
    <w:multiLevelType w:val="hybridMultilevel"/>
    <w:tmpl w:val="A59CDB06"/>
    <w:lvl w:ilvl="0" w:tplc="B11057BE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11601BE"/>
    <w:multiLevelType w:val="hybridMultilevel"/>
    <w:tmpl w:val="E9201C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53DD6"/>
    <w:multiLevelType w:val="hybridMultilevel"/>
    <w:tmpl w:val="01E03FA4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38D5960"/>
    <w:multiLevelType w:val="hybridMultilevel"/>
    <w:tmpl w:val="6868F2D2"/>
    <w:lvl w:ilvl="0" w:tplc="E9EE00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ED2EC7"/>
    <w:multiLevelType w:val="hybridMultilevel"/>
    <w:tmpl w:val="1A160CFE"/>
    <w:lvl w:ilvl="0" w:tplc="ACBAE8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86458B"/>
    <w:multiLevelType w:val="hybridMultilevel"/>
    <w:tmpl w:val="4C7EDB3A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78"/>
    <w:rsid w:val="00011359"/>
    <w:rsid w:val="0003116F"/>
    <w:rsid w:val="000366F7"/>
    <w:rsid w:val="00054B87"/>
    <w:rsid w:val="00067986"/>
    <w:rsid w:val="00075D13"/>
    <w:rsid w:val="000E0A57"/>
    <w:rsid w:val="001077FD"/>
    <w:rsid w:val="00134EB6"/>
    <w:rsid w:val="00170BC5"/>
    <w:rsid w:val="001A7BA2"/>
    <w:rsid w:val="002A4C22"/>
    <w:rsid w:val="002E5AB5"/>
    <w:rsid w:val="003F14C1"/>
    <w:rsid w:val="00407FE4"/>
    <w:rsid w:val="0041580F"/>
    <w:rsid w:val="00427E5B"/>
    <w:rsid w:val="004A7C8F"/>
    <w:rsid w:val="004F68EB"/>
    <w:rsid w:val="00517E70"/>
    <w:rsid w:val="005225E2"/>
    <w:rsid w:val="00547BB2"/>
    <w:rsid w:val="005B1486"/>
    <w:rsid w:val="005D602C"/>
    <w:rsid w:val="005E555F"/>
    <w:rsid w:val="00637D5E"/>
    <w:rsid w:val="00656AC9"/>
    <w:rsid w:val="006609CB"/>
    <w:rsid w:val="00671FFA"/>
    <w:rsid w:val="00696311"/>
    <w:rsid w:val="00710AF6"/>
    <w:rsid w:val="00786DDD"/>
    <w:rsid w:val="00844E4D"/>
    <w:rsid w:val="008C31F3"/>
    <w:rsid w:val="00902C38"/>
    <w:rsid w:val="0094135F"/>
    <w:rsid w:val="00994CE9"/>
    <w:rsid w:val="00A41A24"/>
    <w:rsid w:val="00A53D2E"/>
    <w:rsid w:val="00A6347D"/>
    <w:rsid w:val="00B14E9B"/>
    <w:rsid w:val="00B4038D"/>
    <w:rsid w:val="00B95EC4"/>
    <w:rsid w:val="00BA51D0"/>
    <w:rsid w:val="00BA7017"/>
    <w:rsid w:val="00C233D1"/>
    <w:rsid w:val="00C341DE"/>
    <w:rsid w:val="00C35773"/>
    <w:rsid w:val="00C471BC"/>
    <w:rsid w:val="00C71E3C"/>
    <w:rsid w:val="00C86780"/>
    <w:rsid w:val="00CA41AA"/>
    <w:rsid w:val="00D07606"/>
    <w:rsid w:val="00D477A6"/>
    <w:rsid w:val="00DA28CC"/>
    <w:rsid w:val="00DB1059"/>
    <w:rsid w:val="00DD3E29"/>
    <w:rsid w:val="00E17A59"/>
    <w:rsid w:val="00E27D07"/>
    <w:rsid w:val="00E86AEB"/>
    <w:rsid w:val="00EB4011"/>
    <w:rsid w:val="00EF24F8"/>
    <w:rsid w:val="00EF65B2"/>
    <w:rsid w:val="00F27DA1"/>
    <w:rsid w:val="00F44137"/>
    <w:rsid w:val="00F74C91"/>
    <w:rsid w:val="00F81278"/>
    <w:rsid w:val="00F967DA"/>
    <w:rsid w:val="00F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048BF1-9DFE-4FA9-BB30-5C95901C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C"/>
    <w:pPr>
      <w:spacing w:after="200" w:line="360" w:lineRule="auto"/>
      <w:ind w:firstLine="708"/>
    </w:pPr>
    <w:rPr>
      <w:rFonts w:ascii="Arial" w:eastAsia="Times New Roman" w:hAnsi="Arial" w:cs="Arial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1124"/>
    <w:pPr>
      <w:keepNext/>
      <w:keepLines/>
      <w:spacing w:before="40" w:after="0"/>
      <w:ind w:firstLine="0"/>
      <w:outlineLvl w:val="1"/>
    </w:pPr>
    <w:rPr>
      <w:rFonts w:eastAsiaTheme="majorEastAsia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1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rsid w:val="00C71E3C"/>
    <w:pPr>
      <w:suppressAutoHyphens/>
      <w:spacing w:before="280" w:after="280" w:line="240" w:lineRule="auto"/>
      <w:ind w:firstLine="0"/>
    </w:pPr>
    <w:rPr>
      <w:rFonts w:ascii="Garamond" w:hAnsi="Garamond" w:cs="Garamond"/>
      <w:color w:val="000033"/>
      <w:kern w:val="1"/>
      <w:lang w:val="en-US" w:eastAsia="ar-SA"/>
    </w:rPr>
  </w:style>
  <w:style w:type="paragraph" w:styleId="Paragraphedeliste">
    <w:name w:val="List Paragraph"/>
    <w:basedOn w:val="Normal"/>
    <w:uiPriority w:val="34"/>
    <w:qFormat/>
    <w:rsid w:val="00FB11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B1124"/>
    <w:rPr>
      <w:rFonts w:ascii="Arial" w:eastAsiaTheme="majorEastAsia" w:hAnsi="Arial" w:cs="Arial"/>
      <w:b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4137"/>
    <w:pPr>
      <w:numPr>
        <w:ilvl w:val="1"/>
      </w:numPr>
      <w:spacing w:after="160"/>
      <w:ind w:firstLine="70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44137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UtilCegep\ModeleProjetFin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ModeleProjetFinal</Template>
  <TotalTime>1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de l'Outaouais</dc:creator>
  <cp:keywords/>
  <dc:description/>
  <cp:lastModifiedBy>info1</cp:lastModifiedBy>
  <cp:revision>2</cp:revision>
  <dcterms:created xsi:type="dcterms:W3CDTF">2019-11-28T14:55:00Z</dcterms:created>
  <dcterms:modified xsi:type="dcterms:W3CDTF">2019-11-28T14:55:00Z</dcterms:modified>
</cp:coreProperties>
</file>